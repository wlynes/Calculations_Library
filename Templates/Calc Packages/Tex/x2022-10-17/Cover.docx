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4704" w14:textId="633420A7" w:rsidR="003D3295" w:rsidRPr="00417E23" w:rsidRDefault="00BE4246" w:rsidP="003F775E">
      <w:pPr>
        <w:jc w:val="center"/>
        <w:rPr>
          <w:b/>
          <w:bCs/>
          <w:sz w:val="28"/>
          <w:szCs w:val="24"/>
        </w:rPr>
      </w:pPr>
      <w:r w:rsidRPr="00417E23">
        <w:rPr>
          <w:b/>
          <w:bCs/>
          <w:sz w:val="28"/>
          <w:szCs w:val="24"/>
        </w:rPr>
        <w:t xml:space="preserve">SR </w:t>
      </w:r>
      <w:r w:rsidR="00CE41C8">
        <w:rPr>
          <w:b/>
          <w:bCs/>
          <w:sz w:val="28"/>
          <w:szCs w:val="24"/>
        </w:rPr>
        <w:t>0029</w:t>
      </w:r>
      <w:r w:rsidRPr="00417E23">
        <w:rPr>
          <w:b/>
          <w:bCs/>
          <w:sz w:val="28"/>
          <w:szCs w:val="24"/>
        </w:rPr>
        <w:t xml:space="preserve"> over SR 00</w:t>
      </w:r>
      <w:r w:rsidR="00CE41C8">
        <w:rPr>
          <w:b/>
          <w:bCs/>
          <w:sz w:val="28"/>
          <w:szCs w:val="24"/>
        </w:rPr>
        <w:t>11</w:t>
      </w:r>
    </w:p>
    <w:p w14:paraId="6C7482C6" w14:textId="3A10F4A5" w:rsidR="00BE4246" w:rsidRPr="00417E23" w:rsidRDefault="00BE4246" w:rsidP="003F775E">
      <w:pPr>
        <w:jc w:val="center"/>
        <w:rPr>
          <w:b/>
          <w:bCs/>
          <w:sz w:val="28"/>
          <w:szCs w:val="24"/>
        </w:rPr>
      </w:pPr>
      <w:r w:rsidRPr="00417E23">
        <w:rPr>
          <w:b/>
          <w:bCs/>
          <w:sz w:val="28"/>
          <w:szCs w:val="24"/>
        </w:rPr>
        <w:t xml:space="preserve">SR </w:t>
      </w:r>
      <w:r w:rsidR="00CE41C8">
        <w:rPr>
          <w:b/>
          <w:bCs/>
          <w:sz w:val="28"/>
          <w:szCs w:val="24"/>
        </w:rPr>
        <w:t>0029</w:t>
      </w:r>
      <w:r w:rsidRPr="00417E23">
        <w:rPr>
          <w:b/>
          <w:bCs/>
          <w:sz w:val="28"/>
          <w:szCs w:val="24"/>
        </w:rPr>
        <w:t xml:space="preserve"> Section </w:t>
      </w:r>
      <w:r w:rsidR="00CE41C8">
        <w:rPr>
          <w:b/>
          <w:bCs/>
          <w:sz w:val="28"/>
          <w:szCs w:val="24"/>
        </w:rPr>
        <w:t>P30</w:t>
      </w:r>
    </w:p>
    <w:p w14:paraId="3915465F" w14:textId="5093B105" w:rsidR="00BE4246" w:rsidRPr="00417E23" w:rsidRDefault="00BE4246" w:rsidP="003F775E">
      <w:pPr>
        <w:jc w:val="center"/>
        <w:rPr>
          <w:b/>
          <w:bCs/>
          <w:sz w:val="28"/>
          <w:szCs w:val="24"/>
        </w:rPr>
      </w:pPr>
      <w:r w:rsidRPr="00417E23">
        <w:rPr>
          <w:b/>
          <w:bCs/>
          <w:sz w:val="28"/>
          <w:szCs w:val="24"/>
        </w:rPr>
        <w:t xml:space="preserve">Segment </w:t>
      </w:r>
      <w:r w:rsidR="00CE41C8">
        <w:rPr>
          <w:b/>
          <w:bCs/>
          <w:sz w:val="28"/>
          <w:szCs w:val="24"/>
        </w:rPr>
        <w:t>0090</w:t>
      </w:r>
      <w:r w:rsidRPr="00417E23">
        <w:rPr>
          <w:b/>
          <w:bCs/>
          <w:sz w:val="28"/>
          <w:szCs w:val="24"/>
        </w:rPr>
        <w:t xml:space="preserve"> Offset </w:t>
      </w:r>
      <w:r w:rsidR="00CE41C8">
        <w:rPr>
          <w:b/>
          <w:bCs/>
          <w:sz w:val="28"/>
          <w:szCs w:val="24"/>
        </w:rPr>
        <w:t>3349</w:t>
      </w:r>
      <w:r w:rsidRPr="00417E23">
        <w:rPr>
          <w:b/>
          <w:bCs/>
          <w:sz w:val="28"/>
          <w:szCs w:val="24"/>
        </w:rPr>
        <w:t xml:space="preserve"> / Sta. </w:t>
      </w:r>
      <w:r w:rsidR="00CE41C8">
        <w:rPr>
          <w:b/>
          <w:bCs/>
          <w:sz w:val="28"/>
          <w:szCs w:val="24"/>
        </w:rPr>
        <w:t>51+73.93</w:t>
      </w:r>
    </w:p>
    <w:p w14:paraId="15D0EEDA" w14:textId="02F0DF6F" w:rsidR="00BE4246" w:rsidRPr="00417E23" w:rsidRDefault="00BE4246" w:rsidP="003F775E">
      <w:pPr>
        <w:jc w:val="center"/>
        <w:rPr>
          <w:b/>
          <w:bCs/>
          <w:sz w:val="28"/>
          <w:szCs w:val="24"/>
        </w:rPr>
      </w:pPr>
      <w:r w:rsidRPr="00417E23">
        <w:rPr>
          <w:b/>
          <w:bCs/>
          <w:sz w:val="28"/>
          <w:szCs w:val="24"/>
        </w:rPr>
        <w:t xml:space="preserve">BMS </w:t>
      </w:r>
      <w:r w:rsidR="00CE41C8">
        <w:rPr>
          <w:b/>
          <w:bCs/>
          <w:sz w:val="28"/>
          <w:szCs w:val="24"/>
        </w:rPr>
        <w:t>40-0029-0090-3349</w:t>
      </w:r>
    </w:p>
    <w:p w14:paraId="374FCA5E" w14:textId="144E3A91" w:rsidR="00BE4246" w:rsidRDefault="00CE41C8" w:rsidP="003F775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Luzerne</w:t>
      </w:r>
      <w:r w:rsidR="00BE4246" w:rsidRPr="00417E23">
        <w:rPr>
          <w:b/>
          <w:bCs/>
          <w:sz w:val="28"/>
          <w:szCs w:val="24"/>
        </w:rPr>
        <w:t xml:space="preserve"> County, PA</w:t>
      </w:r>
    </w:p>
    <w:p w14:paraId="73D30B98" w14:textId="0652131E" w:rsidR="003D3295" w:rsidRDefault="00417E23" w:rsidP="003F775E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E0B70CD" wp14:editId="65433365">
            <wp:extent cx="2769667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63" cy="7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22E5" w14:textId="567DE7C3" w:rsidR="00417E23" w:rsidRPr="00417E23" w:rsidRDefault="00417E23" w:rsidP="003F775E">
      <w:pPr>
        <w:jc w:val="center"/>
        <w:rPr>
          <w:b/>
          <w:bCs/>
          <w:sz w:val="24"/>
          <w:szCs w:val="22"/>
        </w:rPr>
      </w:pPr>
      <w:r w:rsidRPr="00417E23">
        <w:rPr>
          <w:b/>
          <w:bCs/>
          <w:sz w:val="24"/>
          <w:szCs w:val="22"/>
        </w:rPr>
        <w:t xml:space="preserve">Engineering District </w:t>
      </w:r>
      <w:r w:rsidR="00CE41C8">
        <w:rPr>
          <w:b/>
          <w:bCs/>
          <w:sz w:val="24"/>
          <w:szCs w:val="22"/>
        </w:rPr>
        <w:t>4</w:t>
      </w:r>
      <w:r w:rsidRPr="00417E23">
        <w:rPr>
          <w:b/>
          <w:bCs/>
          <w:sz w:val="24"/>
          <w:szCs w:val="22"/>
        </w:rPr>
        <w:t>-0</w:t>
      </w:r>
    </w:p>
    <w:p w14:paraId="3904A7D8" w14:textId="19B27D73" w:rsidR="00417E23" w:rsidRPr="00417E23" w:rsidRDefault="00CE41C8" w:rsidP="003F775E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55 Keystone Industrial Park Road</w:t>
      </w:r>
    </w:p>
    <w:p w14:paraId="7ACF6BA9" w14:textId="7014BC18" w:rsidR="00417E23" w:rsidRDefault="00CE41C8" w:rsidP="003F775E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Dunmore, PA 18512</w:t>
      </w:r>
    </w:p>
    <w:p w14:paraId="0FEF1E3A" w14:textId="77777777" w:rsidR="00FF396A" w:rsidRPr="00417E23" w:rsidRDefault="00FF396A" w:rsidP="003F775E">
      <w:pPr>
        <w:jc w:val="center"/>
        <w:rPr>
          <w:b/>
          <w:bCs/>
          <w:sz w:val="24"/>
          <w:szCs w:val="22"/>
        </w:rPr>
      </w:pPr>
    </w:p>
    <w:p w14:paraId="7FF1BE19" w14:textId="77777777" w:rsidR="00BC17DA" w:rsidRPr="003D3295" w:rsidRDefault="00BC17DA" w:rsidP="003F775E">
      <w:pPr>
        <w:jc w:val="center"/>
        <w:rPr>
          <w:b/>
          <w:bCs/>
          <w:sz w:val="32"/>
          <w:szCs w:val="28"/>
        </w:rPr>
      </w:pPr>
    </w:p>
    <w:p w14:paraId="226CFD35" w14:textId="7B0525FE" w:rsidR="002F4E8D" w:rsidRDefault="00417E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Heat Straightening Calculations</w:t>
      </w:r>
    </w:p>
    <w:p w14:paraId="0E38FC4D" w14:textId="0941F885" w:rsidR="00FF396A" w:rsidRDefault="00417E23" w:rsidP="00C522D0">
      <w:pPr>
        <w:jc w:val="center"/>
        <w:rPr>
          <w:sz w:val="22"/>
        </w:rPr>
      </w:pPr>
      <w:r>
        <w:rPr>
          <w:b/>
          <w:sz w:val="32"/>
          <w:szCs w:val="32"/>
        </w:rPr>
        <w:t xml:space="preserve">HSE Drawings EP1 to </w:t>
      </w:r>
      <w:r w:rsidRPr="006F1C80">
        <w:rPr>
          <w:b/>
          <w:sz w:val="32"/>
          <w:szCs w:val="32"/>
        </w:rPr>
        <w:t>EP</w:t>
      </w:r>
      <w:r w:rsidR="006F1C80" w:rsidRPr="006F1C80">
        <w:rPr>
          <w:b/>
          <w:sz w:val="32"/>
          <w:szCs w:val="32"/>
        </w:rPr>
        <w:t>2</w:t>
      </w:r>
    </w:p>
    <w:p w14:paraId="35110606" w14:textId="77777777" w:rsidR="00BC17DA" w:rsidRDefault="00BC17DA" w:rsidP="00C522D0">
      <w:pPr>
        <w:jc w:val="center"/>
        <w:rPr>
          <w:color w:val="0000FF"/>
          <w:sz w:val="22"/>
        </w:rPr>
      </w:pPr>
    </w:p>
    <w:p w14:paraId="45D47427" w14:textId="77777777" w:rsidR="002F4E8D" w:rsidRDefault="002F4E8D">
      <w:pPr>
        <w:jc w:val="center"/>
        <w:rPr>
          <w:sz w:val="22"/>
        </w:rPr>
      </w:pPr>
    </w:p>
    <w:p w14:paraId="0278E3A6" w14:textId="4B1B79D1" w:rsidR="002F4E8D" w:rsidRDefault="002F4E8D">
      <w:pPr>
        <w:jc w:val="center"/>
        <w:rPr>
          <w:b/>
          <w:sz w:val="22"/>
        </w:rPr>
      </w:pPr>
      <w:r w:rsidRPr="00FF396A">
        <w:rPr>
          <w:b/>
          <w:sz w:val="24"/>
          <w:szCs w:val="22"/>
        </w:rPr>
        <w:t xml:space="preserve">Prepared for: </w:t>
      </w:r>
      <w:r w:rsidR="003309DF" w:rsidRPr="00FF396A">
        <w:rPr>
          <w:sz w:val="24"/>
          <w:szCs w:val="22"/>
        </w:rPr>
        <w:t xml:space="preserve"> </w:t>
      </w:r>
      <w:proofErr w:type="spellStart"/>
      <w:r w:rsidR="00CE41C8">
        <w:rPr>
          <w:sz w:val="24"/>
          <w:szCs w:val="22"/>
        </w:rPr>
        <w:t>Fabcor</w:t>
      </w:r>
      <w:proofErr w:type="spellEnd"/>
      <w:r w:rsidR="00FF396A">
        <w:rPr>
          <w:sz w:val="24"/>
          <w:szCs w:val="22"/>
        </w:rPr>
        <w:t>, Inc.</w:t>
      </w:r>
    </w:p>
    <w:p w14:paraId="1841568D" w14:textId="26354240" w:rsidR="002F4E8D" w:rsidRDefault="002F4E8D">
      <w:pPr>
        <w:jc w:val="center"/>
      </w:pPr>
    </w:p>
    <w:p w14:paraId="643B4579" w14:textId="6F21A144" w:rsidR="003D3295" w:rsidRDefault="00CE41C8">
      <w:pPr>
        <w:jc w:val="center"/>
      </w:pPr>
      <w:r>
        <w:rPr>
          <w:noProof/>
        </w:rPr>
        <w:drawing>
          <wp:inline distT="0" distB="0" distL="0" distR="0" wp14:anchorId="257AE069" wp14:editId="64501262">
            <wp:extent cx="1571625" cy="158529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38" cy="15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F7D3" w14:textId="17500543" w:rsidR="003D3295" w:rsidRDefault="003D3295">
      <w:pPr>
        <w:jc w:val="center"/>
      </w:pPr>
    </w:p>
    <w:p w14:paraId="73E6AA3D" w14:textId="731DD5C3" w:rsidR="003D3295" w:rsidRDefault="003D3295">
      <w:pPr>
        <w:jc w:val="center"/>
      </w:pPr>
    </w:p>
    <w:p w14:paraId="5A9E9C24" w14:textId="11D8E620" w:rsidR="003D3295" w:rsidRDefault="003D3295">
      <w:pPr>
        <w:jc w:val="center"/>
      </w:pPr>
    </w:p>
    <w:p w14:paraId="7F319AE8" w14:textId="451CF718" w:rsidR="00FF396A" w:rsidRDefault="00FF396A" w:rsidP="003D3295">
      <w:pPr>
        <w:jc w:val="center"/>
        <w:rPr>
          <w:sz w:val="22"/>
        </w:rPr>
      </w:pPr>
    </w:p>
    <w:p w14:paraId="03401D4D" w14:textId="4DB0D4AF" w:rsidR="004A1741" w:rsidRDefault="004A1741" w:rsidP="003D3295">
      <w:pPr>
        <w:jc w:val="center"/>
        <w:rPr>
          <w:sz w:val="22"/>
        </w:rPr>
      </w:pPr>
    </w:p>
    <w:p w14:paraId="13DC22E2" w14:textId="7F32F264" w:rsidR="004A1741" w:rsidRDefault="004A1741" w:rsidP="003D3295">
      <w:pPr>
        <w:jc w:val="center"/>
        <w:rPr>
          <w:sz w:val="22"/>
        </w:rPr>
      </w:pPr>
    </w:p>
    <w:p w14:paraId="6089F2AB" w14:textId="272F6C34" w:rsidR="004A1741" w:rsidRDefault="004A1741" w:rsidP="003D3295">
      <w:pPr>
        <w:jc w:val="center"/>
        <w:rPr>
          <w:sz w:val="22"/>
        </w:rPr>
      </w:pPr>
    </w:p>
    <w:p w14:paraId="6156D7D0" w14:textId="5BA226FE" w:rsidR="004A1741" w:rsidRDefault="004A1741" w:rsidP="003D3295">
      <w:pPr>
        <w:jc w:val="center"/>
        <w:rPr>
          <w:sz w:val="22"/>
        </w:rPr>
      </w:pPr>
    </w:p>
    <w:p w14:paraId="76BED5B5" w14:textId="0F1CF69F" w:rsidR="004A1741" w:rsidRDefault="004A1741" w:rsidP="003D3295">
      <w:pPr>
        <w:jc w:val="center"/>
        <w:rPr>
          <w:sz w:val="22"/>
        </w:rPr>
      </w:pPr>
    </w:p>
    <w:p w14:paraId="652DF0A0" w14:textId="77777777" w:rsidR="00A85073" w:rsidRDefault="00A85073" w:rsidP="003D3295">
      <w:pPr>
        <w:jc w:val="center"/>
        <w:rPr>
          <w:sz w:val="22"/>
        </w:rPr>
      </w:pPr>
    </w:p>
    <w:p w14:paraId="0218C5D6" w14:textId="0B6A4284" w:rsidR="004A1741" w:rsidRDefault="004A1741" w:rsidP="003D3295">
      <w:pPr>
        <w:jc w:val="center"/>
        <w:rPr>
          <w:sz w:val="22"/>
        </w:rPr>
      </w:pPr>
    </w:p>
    <w:p w14:paraId="06867609" w14:textId="77777777" w:rsidR="004A1741" w:rsidRDefault="004A1741" w:rsidP="003D3295">
      <w:pPr>
        <w:jc w:val="center"/>
        <w:rPr>
          <w:sz w:val="22"/>
        </w:rPr>
      </w:pPr>
    </w:p>
    <w:p w14:paraId="73F0B37B" w14:textId="0363C799" w:rsidR="00FF396A" w:rsidRDefault="00FF396A" w:rsidP="003D3295">
      <w:pPr>
        <w:jc w:val="center"/>
        <w:rPr>
          <w:sz w:val="22"/>
        </w:rPr>
      </w:pPr>
    </w:p>
    <w:p w14:paraId="25ECF919" w14:textId="77777777" w:rsidR="00A85073" w:rsidRDefault="00A85073" w:rsidP="003D3295">
      <w:pPr>
        <w:jc w:val="center"/>
        <w:rPr>
          <w:sz w:val="22"/>
        </w:rPr>
      </w:pPr>
    </w:p>
    <w:p w14:paraId="2B9ACDF0" w14:textId="7B3F42FF" w:rsidR="003D3295" w:rsidRPr="0028065D" w:rsidRDefault="003D3295" w:rsidP="003D3295">
      <w:pPr>
        <w:jc w:val="center"/>
        <w:rPr>
          <w:color w:val="0000FF"/>
          <w:sz w:val="22"/>
        </w:rPr>
      </w:pPr>
      <w:r>
        <w:rPr>
          <w:sz w:val="22"/>
        </w:rPr>
        <w:t xml:space="preserve">HSE Project No. </w:t>
      </w:r>
      <w:r w:rsidRPr="003D3295">
        <w:rPr>
          <w:sz w:val="22"/>
        </w:rPr>
        <w:t>D-</w:t>
      </w:r>
      <w:r w:rsidR="00CE41C8">
        <w:rPr>
          <w:sz w:val="22"/>
        </w:rPr>
        <w:t>5220049</w:t>
      </w:r>
      <w:r w:rsidR="00FF396A">
        <w:rPr>
          <w:sz w:val="22"/>
        </w:rPr>
        <w:t>-01</w:t>
      </w:r>
    </w:p>
    <w:sectPr w:rsidR="003D3295" w:rsidRPr="0028065D" w:rsidSect="00713CD6">
      <w:headerReference w:type="default" r:id="rId12"/>
      <w:footerReference w:type="default" r:id="rId13"/>
      <w:type w:val="oddPage"/>
      <w:pgSz w:w="12240" w:h="15840" w:code="1"/>
      <w:pgMar w:top="547" w:right="1440" w:bottom="1152" w:left="14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4E7D" w14:textId="77777777" w:rsidR="00CE7B5F" w:rsidRDefault="00CE7B5F">
      <w:r>
        <w:separator/>
      </w:r>
    </w:p>
  </w:endnote>
  <w:endnote w:type="continuationSeparator" w:id="0">
    <w:p w14:paraId="14AE828D" w14:textId="77777777" w:rsidR="00CE7B5F" w:rsidRDefault="00CE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6302" w14:textId="77777777" w:rsidR="00CE7B5F" w:rsidRDefault="00CE7B5F">
    <w:pPr>
      <w:pStyle w:val="Footer"/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1915 Old Philadelphia Pike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address">
      <w:smartTag w:uri="urn:schemas-microsoft-com:office:smarttags" w:element="Street">
        <w:r>
          <w:rPr>
            <w:rFonts w:ascii="Arial Narrow" w:hAnsi="Arial Narrow"/>
            <w:sz w:val="22"/>
          </w:rPr>
          <w:t>P.O. Box</w:t>
        </w:r>
      </w:smartTag>
      <w:r>
        <w:rPr>
          <w:rFonts w:ascii="Arial Narrow" w:hAnsi="Arial Narrow"/>
          <w:sz w:val="22"/>
        </w:rPr>
        <w:t xml:space="preserve"> 10008</w:t>
      </w:r>
    </w:smartTag>
    <w:r>
      <w:rPr>
        <w:rFonts w:ascii="Arial Narrow" w:hAnsi="Arial Narrow"/>
        <w:sz w:val="22"/>
      </w:rPr>
      <w:t xml:space="preserve"> 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place">
      <w:smartTag w:uri="urn:schemas-microsoft-com:office:smarttags" w:element="City">
        <w:r>
          <w:rPr>
            <w:rFonts w:ascii="Arial Narrow" w:hAnsi="Arial Narrow"/>
            <w:sz w:val="22"/>
          </w:rPr>
          <w:t>Lancaster</w:t>
        </w:r>
      </w:smartTag>
      <w:r>
        <w:rPr>
          <w:rFonts w:ascii="Arial Narrow" w:hAnsi="Arial Narrow"/>
          <w:sz w:val="22"/>
        </w:rPr>
        <w:t xml:space="preserve">, </w:t>
      </w:r>
      <w:smartTag w:uri="urn:schemas-microsoft-com:office:smarttags" w:element="State">
        <w:r>
          <w:rPr>
            <w:rFonts w:ascii="Arial Narrow" w:hAnsi="Arial Narrow"/>
            <w:sz w:val="22"/>
          </w:rPr>
          <w:t>PA</w:t>
        </w:r>
      </w:smartTag>
      <w:r>
        <w:rPr>
          <w:rFonts w:ascii="Arial Narrow" w:hAnsi="Arial Narrow"/>
          <w:sz w:val="22"/>
        </w:rPr>
        <w:t xml:space="preserve"> </w:t>
      </w:r>
      <w:smartTag w:uri="urn:schemas-microsoft-com:office:smarttags" w:element="PostalCode">
        <w:r>
          <w:rPr>
            <w:rFonts w:ascii="Arial Narrow" w:hAnsi="Arial Narrow"/>
            <w:sz w:val="22"/>
          </w:rPr>
          <w:t>17605-0008</w:t>
        </w:r>
      </w:smartTag>
    </w:smartTag>
  </w:p>
  <w:p w14:paraId="33C022D0" w14:textId="77777777" w:rsidR="00CE7B5F" w:rsidRDefault="00CE7B5F">
    <w:pPr>
      <w:pStyle w:val="Footer"/>
      <w:tabs>
        <w:tab w:val="left" w:pos="5130"/>
      </w:tabs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Engineering Department 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(717) 293-4082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Fax (717) 293-4061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F1D5" w14:textId="77777777" w:rsidR="00CE7B5F" w:rsidRDefault="00CE7B5F">
      <w:r>
        <w:separator/>
      </w:r>
    </w:p>
  </w:footnote>
  <w:footnote w:type="continuationSeparator" w:id="0">
    <w:p w14:paraId="62859845" w14:textId="77777777" w:rsidR="00CE7B5F" w:rsidRDefault="00CE7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E74" w14:textId="77777777" w:rsidR="00CE7B5F" w:rsidRDefault="00CE7B5F">
    <w:pPr>
      <w:pStyle w:val="Header"/>
      <w:jc w:val="center"/>
    </w:pPr>
  </w:p>
  <w:p w14:paraId="32F83F97" w14:textId="77777777" w:rsidR="00CE7B5F" w:rsidRDefault="00CE7B5F">
    <w:pPr>
      <w:pStyle w:val="Header"/>
      <w:jc w:val="center"/>
    </w:pPr>
  </w:p>
  <w:p w14:paraId="78AC4736" w14:textId="77777777" w:rsidR="00CE7B5F" w:rsidRDefault="00CE7B5F">
    <w:pPr>
      <w:pStyle w:val="Header"/>
      <w:jc w:val="center"/>
    </w:pPr>
  </w:p>
  <w:p w14:paraId="0434EE23" w14:textId="37072224" w:rsidR="00CE7B5F" w:rsidRDefault="00E871F4">
    <w:pPr>
      <w:pStyle w:val="Header"/>
      <w:jc w:val="center"/>
    </w:pPr>
    <w:r>
      <w:rPr>
        <w:noProof/>
      </w:rPr>
      <w:drawing>
        <wp:inline distT="0" distB="0" distL="0" distR="0" wp14:anchorId="016805B4" wp14:editId="558DABDD">
          <wp:extent cx="2838450" cy="504825"/>
          <wp:effectExtent l="0" t="0" r="0" b="0"/>
          <wp:docPr id="1" name="Picture 1" descr="HSEL-horiz-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EL-horiz-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A07094" w14:textId="77777777" w:rsidR="00CE7B5F" w:rsidRDefault="00CE7B5F">
    <w:pPr>
      <w:pStyle w:val="Header"/>
      <w:jc w:val="center"/>
    </w:pPr>
  </w:p>
  <w:p w14:paraId="0F0BE2FE" w14:textId="77777777" w:rsidR="00CE7B5F" w:rsidRDefault="00CE7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ABE"/>
    <w:multiLevelType w:val="hybridMultilevel"/>
    <w:tmpl w:val="B24693DE"/>
    <w:lvl w:ilvl="0" w:tplc="A29CE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E7D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22A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6B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C844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3613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40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D67F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282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A95"/>
    <w:multiLevelType w:val="multilevel"/>
    <w:tmpl w:val="B20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502F"/>
    <w:multiLevelType w:val="hybridMultilevel"/>
    <w:tmpl w:val="5A5AB29C"/>
    <w:lvl w:ilvl="0" w:tplc="EE1409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D4E44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F1CFAC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99E59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B98022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CB2AD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BDCEED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146E8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398AE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53C0F33"/>
    <w:multiLevelType w:val="hybridMultilevel"/>
    <w:tmpl w:val="7010B35A"/>
    <w:lvl w:ilvl="0" w:tplc="426EC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DA4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C0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E8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046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0E7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C2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94FC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34D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56D9"/>
    <w:multiLevelType w:val="singleLevel"/>
    <w:tmpl w:val="FB9AC474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5" w15:restartNumberingAfterBreak="0">
    <w:nsid w:val="427E273E"/>
    <w:multiLevelType w:val="hybridMultilevel"/>
    <w:tmpl w:val="E6CA5AE6"/>
    <w:lvl w:ilvl="0" w:tplc="46C678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F8B6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FE39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EEF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84A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7476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DC1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AD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72B9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24692"/>
    <w:multiLevelType w:val="hybridMultilevel"/>
    <w:tmpl w:val="CDE6A7F2"/>
    <w:lvl w:ilvl="0" w:tplc="7C8EFB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2D5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5E6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6FE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F68C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0C2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44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B655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C61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67E43"/>
    <w:multiLevelType w:val="hybridMultilevel"/>
    <w:tmpl w:val="2FE026F8"/>
    <w:lvl w:ilvl="0" w:tplc="032E7B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326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42E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E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4A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048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8F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6B2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E4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C6C04"/>
    <w:multiLevelType w:val="hybridMultilevel"/>
    <w:tmpl w:val="3BF6C854"/>
    <w:lvl w:ilvl="0" w:tplc="BE10E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069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5448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8EC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E5E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7C9D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9AF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E0F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EDD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AC0379"/>
    <w:multiLevelType w:val="hybridMultilevel"/>
    <w:tmpl w:val="B208730C"/>
    <w:lvl w:ilvl="0" w:tplc="B69AB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6A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56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08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C857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24BE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68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1E3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50F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5040023">
    <w:abstractNumId w:val="4"/>
  </w:num>
  <w:num w:numId="2" w16cid:durableId="603657543">
    <w:abstractNumId w:val="0"/>
  </w:num>
  <w:num w:numId="3" w16cid:durableId="1270894429">
    <w:abstractNumId w:val="5"/>
  </w:num>
  <w:num w:numId="4" w16cid:durableId="437406842">
    <w:abstractNumId w:val="9"/>
  </w:num>
  <w:num w:numId="5" w16cid:durableId="1066223781">
    <w:abstractNumId w:val="1"/>
  </w:num>
  <w:num w:numId="6" w16cid:durableId="2137138594">
    <w:abstractNumId w:val="6"/>
  </w:num>
  <w:num w:numId="7" w16cid:durableId="787161443">
    <w:abstractNumId w:val="3"/>
  </w:num>
  <w:num w:numId="8" w16cid:durableId="941885286">
    <w:abstractNumId w:val="7"/>
  </w:num>
  <w:num w:numId="9" w16cid:durableId="2074229163">
    <w:abstractNumId w:val="2"/>
  </w:num>
  <w:num w:numId="10" w16cid:durableId="1146245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1E"/>
    <w:rsid w:val="00000805"/>
    <w:rsid w:val="00012E70"/>
    <w:rsid w:val="00041ACF"/>
    <w:rsid w:val="00056972"/>
    <w:rsid w:val="0006191D"/>
    <w:rsid w:val="000D0977"/>
    <w:rsid w:val="000D3BF0"/>
    <w:rsid w:val="000D5650"/>
    <w:rsid w:val="000F035D"/>
    <w:rsid w:val="00102EF4"/>
    <w:rsid w:val="0011599E"/>
    <w:rsid w:val="00115F7C"/>
    <w:rsid w:val="0015097E"/>
    <w:rsid w:val="00152DC9"/>
    <w:rsid w:val="00190F6F"/>
    <w:rsid w:val="001A6AF9"/>
    <w:rsid w:val="001D386B"/>
    <w:rsid w:val="001E0D75"/>
    <w:rsid w:val="001F5C15"/>
    <w:rsid w:val="001F6F3F"/>
    <w:rsid w:val="002064E7"/>
    <w:rsid w:val="00222919"/>
    <w:rsid w:val="00234866"/>
    <w:rsid w:val="00240CE9"/>
    <w:rsid w:val="00241C3A"/>
    <w:rsid w:val="002663E7"/>
    <w:rsid w:val="00273EFF"/>
    <w:rsid w:val="0028065D"/>
    <w:rsid w:val="002F4E8D"/>
    <w:rsid w:val="00320DD0"/>
    <w:rsid w:val="00322056"/>
    <w:rsid w:val="00324955"/>
    <w:rsid w:val="003309DF"/>
    <w:rsid w:val="00336D5E"/>
    <w:rsid w:val="00342FD9"/>
    <w:rsid w:val="00346D46"/>
    <w:rsid w:val="00352000"/>
    <w:rsid w:val="00375626"/>
    <w:rsid w:val="003811FE"/>
    <w:rsid w:val="003830D4"/>
    <w:rsid w:val="003A1F49"/>
    <w:rsid w:val="003B3067"/>
    <w:rsid w:val="003D3295"/>
    <w:rsid w:val="003F1CF0"/>
    <w:rsid w:val="003F6265"/>
    <w:rsid w:val="003F775E"/>
    <w:rsid w:val="00414B8C"/>
    <w:rsid w:val="004179A9"/>
    <w:rsid w:val="00417E23"/>
    <w:rsid w:val="00440E7D"/>
    <w:rsid w:val="00455300"/>
    <w:rsid w:val="00487850"/>
    <w:rsid w:val="004924E3"/>
    <w:rsid w:val="00496C8C"/>
    <w:rsid w:val="004A1741"/>
    <w:rsid w:val="004A3976"/>
    <w:rsid w:val="004D56E8"/>
    <w:rsid w:val="00536583"/>
    <w:rsid w:val="0057702D"/>
    <w:rsid w:val="005A641E"/>
    <w:rsid w:val="005C2306"/>
    <w:rsid w:val="005C58DC"/>
    <w:rsid w:val="005D36C1"/>
    <w:rsid w:val="005E4938"/>
    <w:rsid w:val="005E4B8E"/>
    <w:rsid w:val="005E7723"/>
    <w:rsid w:val="00610F93"/>
    <w:rsid w:val="006158E9"/>
    <w:rsid w:val="00636968"/>
    <w:rsid w:val="00662D83"/>
    <w:rsid w:val="00673B91"/>
    <w:rsid w:val="006A216D"/>
    <w:rsid w:val="006B7530"/>
    <w:rsid w:val="006C7C2E"/>
    <w:rsid w:val="006E6196"/>
    <w:rsid w:val="006E7C1F"/>
    <w:rsid w:val="006F1C80"/>
    <w:rsid w:val="007115E0"/>
    <w:rsid w:val="00712144"/>
    <w:rsid w:val="00713CD6"/>
    <w:rsid w:val="00731D2A"/>
    <w:rsid w:val="00734FD8"/>
    <w:rsid w:val="0075608F"/>
    <w:rsid w:val="00790B88"/>
    <w:rsid w:val="007A55DE"/>
    <w:rsid w:val="007B5CF9"/>
    <w:rsid w:val="007E4E76"/>
    <w:rsid w:val="007F0B58"/>
    <w:rsid w:val="007F72CB"/>
    <w:rsid w:val="008145B5"/>
    <w:rsid w:val="008603FA"/>
    <w:rsid w:val="00864BB6"/>
    <w:rsid w:val="00884739"/>
    <w:rsid w:val="00895A3C"/>
    <w:rsid w:val="008A198E"/>
    <w:rsid w:val="008A2A5F"/>
    <w:rsid w:val="008A5A83"/>
    <w:rsid w:val="008A6BBA"/>
    <w:rsid w:val="008B549F"/>
    <w:rsid w:val="008C31AC"/>
    <w:rsid w:val="008C65B5"/>
    <w:rsid w:val="008E4FDA"/>
    <w:rsid w:val="008F08AB"/>
    <w:rsid w:val="00907E8B"/>
    <w:rsid w:val="00915C82"/>
    <w:rsid w:val="009239EA"/>
    <w:rsid w:val="00925814"/>
    <w:rsid w:val="00940FEA"/>
    <w:rsid w:val="0097217E"/>
    <w:rsid w:val="00974755"/>
    <w:rsid w:val="009A51A8"/>
    <w:rsid w:val="009C3B24"/>
    <w:rsid w:val="009C79C4"/>
    <w:rsid w:val="009D49BD"/>
    <w:rsid w:val="009F59F3"/>
    <w:rsid w:val="00A4544C"/>
    <w:rsid w:val="00A46494"/>
    <w:rsid w:val="00A85073"/>
    <w:rsid w:val="00AB4CB1"/>
    <w:rsid w:val="00B31788"/>
    <w:rsid w:val="00B54204"/>
    <w:rsid w:val="00BA1CBF"/>
    <w:rsid w:val="00BC17DA"/>
    <w:rsid w:val="00BD32C3"/>
    <w:rsid w:val="00BE3ABE"/>
    <w:rsid w:val="00BE4246"/>
    <w:rsid w:val="00BE69D4"/>
    <w:rsid w:val="00BF594A"/>
    <w:rsid w:val="00C05990"/>
    <w:rsid w:val="00C27647"/>
    <w:rsid w:val="00C34DC3"/>
    <w:rsid w:val="00C36682"/>
    <w:rsid w:val="00C522D0"/>
    <w:rsid w:val="00C561BB"/>
    <w:rsid w:val="00C6020A"/>
    <w:rsid w:val="00CA1CAF"/>
    <w:rsid w:val="00CA3E0A"/>
    <w:rsid w:val="00CE41C8"/>
    <w:rsid w:val="00CE6A37"/>
    <w:rsid w:val="00CE7B5F"/>
    <w:rsid w:val="00CF61CD"/>
    <w:rsid w:val="00CF74A9"/>
    <w:rsid w:val="00D043A1"/>
    <w:rsid w:val="00D053B1"/>
    <w:rsid w:val="00D32B1A"/>
    <w:rsid w:val="00D35219"/>
    <w:rsid w:val="00D510D7"/>
    <w:rsid w:val="00DD05FD"/>
    <w:rsid w:val="00DD5971"/>
    <w:rsid w:val="00DE5678"/>
    <w:rsid w:val="00DE5DC8"/>
    <w:rsid w:val="00DF746B"/>
    <w:rsid w:val="00E11487"/>
    <w:rsid w:val="00E11499"/>
    <w:rsid w:val="00E32971"/>
    <w:rsid w:val="00E40345"/>
    <w:rsid w:val="00E60E93"/>
    <w:rsid w:val="00E64D9B"/>
    <w:rsid w:val="00E871F4"/>
    <w:rsid w:val="00E900C9"/>
    <w:rsid w:val="00EA20EC"/>
    <w:rsid w:val="00EB7592"/>
    <w:rsid w:val="00EE0DB4"/>
    <w:rsid w:val="00EF7625"/>
    <w:rsid w:val="00F107FB"/>
    <w:rsid w:val="00F1537E"/>
    <w:rsid w:val="00F201B6"/>
    <w:rsid w:val="00F22C75"/>
    <w:rsid w:val="00F24632"/>
    <w:rsid w:val="00F332DD"/>
    <w:rsid w:val="00F56670"/>
    <w:rsid w:val="00F94997"/>
    <w:rsid w:val="00FA72B1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12289"/>
    <o:shapelayout v:ext="edit">
      <o:idmap v:ext="edit" data="1"/>
    </o:shapelayout>
  </w:shapeDefaults>
  <w:decimalSymbol w:val="."/>
  <w:listSeparator w:val=","/>
  <w14:docId w14:val="7FB88595"/>
  <w15:chartTrackingRefBased/>
  <w15:docId w15:val="{26606E49-8EAC-4471-ADA7-BA719F4F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 w:firstLine="720"/>
      <w:outlineLvl w:val="0"/>
    </w:pPr>
    <w:rPr>
      <w:b/>
      <w:snapToGrid w:val="0"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color w:val="0000FF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outlineLvl w:val="3"/>
    </w:pPr>
    <w:rPr>
      <w:rFonts w:ascii="Arial" w:hAnsi="Arial"/>
      <w:b/>
      <w:color w:val="0000FF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Arial" w:hAnsi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napToGrid w:val="0"/>
      <w:color w:val="000000"/>
      <w:sz w:val="22"/>
    </w:rPr>
  </w:style>
  <w:style w:type="paragraph" w:styleId="BodyTextIndent">
    <w:name w:val="Body Text Indent"/>
    <w:basedOn w:val="Normal"/>
    <w:pPr>
      <w:ind w:left="1080"/>
    </w:pPr>
    <w:rPr>
      <w:rFonts w:ascii="Arial" w:hAnsi="Arial"/>
      <w:sz w:val="22"/>
    </w:rPr>
  </w:style>
  <w:style w:type="paragraph" w:styleId="BodyTextIndent2">
    <w:name w:val="Body Text Indent 2"/>
    <w:basedOn w:val="Normal"/>
    <w:pPr>
      <w:ind w:left="1080"/>
    </w:pPr>
    <w:rPr>
      <w:rFonts w:ascii="Arial" w:hAnsi="Arial"/>
      <w:color w:val="0000FF"/>
      <w:sz w:val="22"/>
    </w:rPr>
  </w:style>
  <w:style w:type="paragraph" w:styleId="BodyTextIndent3">
    <w:name w:val="Body Text Indent 3"/>
    <w:basedOn w:val="Normal"/>
    <w:pPr>
      <w:ind w:left="720"/>
    </w:pPr>
    <w:rPr>
      <w:rFonts w:ascii="Arial" w:hAnsi="Arial"/>
      <w:color w:val="0000FF"/>
      <w:sz w:val="22"/>
    </w:rPr>
  </w:style>
  <w:style w:type="paragraph" w:styleId="BodyText2">
    <w:name w:val="Body Text 2"/>
    <w:basedOn w:val="Normal"/>
    <w:rPr>
      <w:b/>
      <w:color w:val="0000FF"/>
    </w:rPr>
  </w:style>
  <w:style w:type="paragraph" w:styleId="BodyText3">
    <w:name w:val="Body Text 3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5E77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E7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HS\MSOFFICE\Templates\HSSI%20Eng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9A1287F767E4AB11220CEE236D761" ma:contentTypeVersion="15" ma:contentTypeDescription="Create a new document." ma:contentTypeScope="" ma:versionID="11977d006eb2fdbace23435a83f0e1f7">
  <xsd:schema xmlns:xsd="http://www.w3.org/2001/XMLSchema" xmlns:xs="http://www.w3.org/2001/XMLSchema" xmlns:p="http://schemas.microsoft.com/office/2006/metadata/properties" xmlns:ns3="e3c1d424-5c4e-4dde-982c-2e7112ac5201" targetNamespace="http://schemas.microsoft.com/office/2006/metadata/properties" ma:root="true" ma:fieldsID="5abdec965e3ef40721af18e2998e1484" ns3:_="">
    <xsd:import namespace="e3c1d424-5c4e-4dde-982c-2e7112ac5201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d424-5c4e-4dde-982c-2e7112ac520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e3c1d424-5c4e-4dde-982c-2e7112ac5201" xsi:nil="true"/>
    <MigrationWizIdPermissionLevels xmlns="e3c1d424-5c4e-4dde-982c-2e7112ac5201" xsi:nil="true"/>
    <MigrationWizIdDocumentLibraryPermissions xmlns="e3c1d424-5c4e-4dde-982c-2e7112ac5201" xsi:nil="true"/>
    <MigrationWizIdSecurityGroups xmlns="e3c1d424-5c4e-4dde-982c-2e7112ac5201" xsi:nil="true"/>
    <MigrationWizId xmlns="e3c1d424-5c4e-4dde-982c-2e7112ac5201" xsi:nil="true"/>
  </documentManagement>
</p:properties>
</file>

<file path=customXml/itemProps1.xml><?xml version="1.0" encoding="utf-8"?>
<ds:datastoreItem xmlns:ds="http://schemas.openxmlformats.org/officeDocument/2006/customXml" ds:itemID="{4B04DFC2-3221-4566-B9A3-C7398DC71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1d424-5c4e-4dde-982c-2e7112ac5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0DB58-03AF-4433-AB3A-7B0D80269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532B9-A779-4651-8E9D-92DCDB76D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HSSI Eng letterhead.dot</Template>
  <TotalTime>1</TotalTime>
  <Pages>1</Pages>
  <Words>48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Reference:</vt:lpstr>
    </vt:vector>
  </TitlesOfParts>
  <Company> 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Reference:</dc:title>
  <dc:subject/>
  <dc:creator>Robert A. Cisneros</dc:creator>
  <cp:keywords/>
  <cp:lastModifiedBy>Lynes, Will</cp:lastModifiedBy>
  <cp:revision>2</cp:revision>
  <cp:lastPrinted>2022-04-20T11:19:00Z</cp:lastPrinted>
  <dcterms:created xsi:type="dcterms:W3CDTF">2022-09-12T10:52:00Z</dcterms:created>
  <dcterms:modified xsi:type="dcterms:W3CDTF">2022-09-12T10:52:00Z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0x0101006329A1287F767E4AB11220CEE236D761</vt:lpwstr>
  </property>
</Properties>
</file>